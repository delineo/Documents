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98" w:rsidRPr="000A3D04" w:rsidRDefault="009F2098" w:rsidP="002723E1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9.6 </w:t>
      </w:r>
      <w:r>
        <w:rPr>
          <w:rFonts w:cs="HY견고딕" w:hint="eastAsia"/>
        </w:rPr>
        <w:t>매출원가</w:t>
      </w:r>
    </w:p>
    <w:p w:rsidR="009F2098" w:rsidRDefault="009F2098" w:rsidP="002723E1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9F2098" w:rsidRDefault="009F2098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매출원가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098" w:rsidRDefault="009F2098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098" w:rsidRDefault="009F2098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098" w:rsidRDefault="009F2098" w:rsidP="001E1743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매출원가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</w:p>
        </w:tc>
      </w:tr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098" w:rsidRDefault="009F2098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승인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마감</w:t>
            </w:r>
          </w:p>
        </w:tc>
      </w:tr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098" w:rsidRDefault="009F2098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9F2098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2098" w:rsidRDefault="009F2098" w:rsidP="003D2EA2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연결결산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후</w:t>
            </w:r>
            <w:r>
              <w:t xml:space="preserve"> </w:t>
            </w:r>
            <w:r>
              <w:rPr>
                <w:rFonts w:cs="돋움" w:hint="eastAsia"/>
              </w:rPr>
              <w:t>매출원가</w:t>
            </w:r>
            <w:r>
              <w:t xml:space="preserve"> </w:t>
            </w:r>
            <w:r>
              <w:rPr>
                <w:rFonts w:cs="돋움" w:hint="eastAsia"/>
              </w:rPr>
              <w:t>확인</w:t>
            </w:r>
          </w:p>
        </w:tc>
      </w:tr>
      <w:tr w:rsidR="009F2098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9F2098" w:rsidRDefault="009F2098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9F2098" w:rsidRDefault="009F2098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B11A22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15pt;height:244.5pt;visibility:visible">
                  <v:imagedata r:id="rId7" o:title=""/>
                </v:shape>
              </w:pict>
            </w:r>
          </w:p>
          <w:p w:rsidR="009F2098" w:rsidRDefault="009F2098" w:rsidP="00A32560">
            <w:pPr>
              <w:wordWrap/>
              <w:spacing w:line="240" w:lineRule="atLeast"/>
              <w:jc w:val="center"/>
            </w:pPr>
          </w:p>
        </w:tc>
      </w:tr>
      <w:tr w:rsidR="009F2098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9F2098" w:rsidRDefault="009F2098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9F2098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9F2098" w:rsidRDefault="009F2098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9F2098" w:rsidRDefault="009F2098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9F2098">
        <w:tc>
          <w:tcPr>
            <w:tcW w:w="2342" w:type="dxa"/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9F2098">
        <w:tc>
          <w:tcPr>
            <w:tcW w:w="2342" w:type="dxa"/>
            <w:shd w:val="solid" w:color="C0C0C0" w:fill="FFFFFF"/>
          </w:tcPr>
          <w:p w:rsidR="009F2098" w:rsidRPr="000547E1" w:rsidRDefault="009F2098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계정과목코드</w:t>
            </w:r>
          </w:p>
        </w:tc>
        <w:tc>
          <w:tcPr>
            <w:tcW w:w="6163" w:type="dxa"/>
          </w:tcPr>
          <w:p w:rsidR="009F2098" w:rsidRDefault="009F2098" w:rsidP="00FF3CAC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9F2098">
        <w:tc>
          <w:tcPr>
            <w:tcW w:w="2342" w:type="dxa"/>
            <w:shd w:val="solid" w:color="C0C0C0" w:fill="FFFFFF"/>
          </w:tcPr>
          <w:p w:rsidR="009F2098" w:rsidRDefault="009F2098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계정과목명</w:t>
            </w:r>
          </w:p>
        </w:tc>
        <w:tc>
          <w:tcPr>
            <w:tcW w:w="6163" w:type="dxa"/>
          </w:tcPr>
          <w:p w:rsidR="009F2098" w:rsidRDefault="009F2098" w:rsidP="00FF3CAC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9F2098">
        <w:tc>
          <w:tcPr>
            <w:tcW w:w="2342" w:type="dxa"/>
            <w:shd w:val="solid" w:color="C0C0C0" w:fill="FFFFFF"/>
          </w:tcPr>
          <w:p w:rsidR="009F2098" w:rsidRPr="000547E1" w:rsidRDefault="009F2098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</w:t>
            </w:r>
            <w:r>
              <w:rPr>
                <w:b/>
                <w:bCs/>
              </w:rPr>
              <w:t>Product</w:t>
            </w:r>
            <w:r>
              <w:rPr>
                <w:rFonts w:cs="돋움" w:hint="eastAsia"/>
                <w:b/>
                <w:bCs/>
              </w:rPr>
              <w:t>코드</w:t>
            </w:r>
          </w:p>
        </w:tc>
        <w:tc>
          <w:tcPr>
            <w:tcW w:w="6163" w:type="dxa"/>
          </w:tcPr>
          <w:p w:rsidR="009F2098" w:rsidRDefault="009F2098" w:rsidP="00FF3CAC">
            <w:pPr>
              <w:wordWrap/>
              <w:spacing w:line="240" w:lineRule="atLeast"/>
            </w:pPr>
            <w:r>
              <w:t>SCR</w:t>
            </w:r>
          </w:p>
        </w:tc>
      </w:tr>
      <w:tr w:rsidR="009F2098">
        <w:tc>
          <w:tcPr>
            <w:tcW w:w="2342" w:type="dxa"/>
            <w:shd w:val="solid" w:color="C0C0C0" w:fill="FFFFFF"/>
          </w:tcPr>
          <w:p w:rsidR="009F2098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매출금액</w:t>
            </w:r>
          </w:p>
        </w:tc>
        <w:tc>
          <w:tcPr>
            <w:tcW w:w="6163" w:type="dxa"/>
          </w:tcPr>
          <w:p w:rsidR="009F2098" w:rsidRDefault="009F2098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환산금액</w:t>
            </w:r>
          </w:p>
        </w:tc>
      </w:tr>
    </w:tbl>
    <w:p w:rsidR="009F2098" w:rsidRPr="00743500" w:rsidRDefault="009F2098" w:rsidP="002723E1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9F2098" w:rsidRDefault="009F2098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매출원가</w:t>
      </w:r>
      <w:r>
        <w:t xml:space="preserve"> </w:t>
      </w:r>
      <w:r>
        <w:rPr>
          <w:rFonts w:cs="돋움" w:hint="eastAsia"/>
        </w:rPr>
        <w:t>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9F2098">
        <w:tc>
          <w:tcPr>
            <w:tcW w:w="1134" w:type="dxa"/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9F2098">
        <w:tc>
          <w:tcPr>
            <w:tcW w:w="1134" w:type="dxa"/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9F2098" w:rsidRPr="007B291D" w:rsidRDefault="009F2098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9F2098">
        <w:tc>
          <w:tcPr>
            <w:tcW w:w="1134" w:type="dxa"/>
            <w:shd w:val="solid" w:color="C0C0C0" w:fill="FFFFFF"/>
          </w:tcPr>
          <w:p w:rsidR="009F2098" w:rsidRPr="000547E1" w:rsidRDefault="009F2098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인쇄</w:t>
            </w:r>
          </w:p>
        </w:tc>
        <w:tc>
          <w:tcPr>
            <w:tcW w:w="7371" w:type="dxa"/>
          </w:tcPr>
          <w:p w:rsidR="009F2098" w:rsidRPr="007B291D" w:rsidRDefault="009F2098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인쇄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9F2098" w:rsidRPr="00B90AD8" w:rsidRDefault="009F2098" w:rsidP="00A9496C">
      <w:pPr>
        <w:pStyle w:val="TSTitleBody"/>
        <w:ind w:leftChars="0" w:left="0"/>
      </w:pPr>
    </w:p>
    <w:p w:rsidR="009F2098" w:rsidRPr="00743500" w:rsidRDefault="009F2098" w:rsidP="002723E1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9F2098" w:rsidRPr="00D10F4B" w:rsidRDefault="009F2098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9F2098">
        <w:tc>
          <w:tcPr>
            <w:tcW w:w="2127" w:type="dxa"/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9F2098" w:rsidRPr="000B4AA1" w:rsidRDefault="009F2098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9F2098">
        <w:trPr>
          <w:trHeight w:val="90"/>
        </w:trPr>
        <w:tc>
          <w:tcPr>
            <w:tcW w:w="2127" w:type="dxa"/>
            <w:shd w:val="solid" w:color="C0C0C0" w:fill="FFFFFF"/>
          </w:tcPr>
          <w:p w:rsidR="009F2098" w:rsidRDefault="009F2098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조회기간</w:t>
            </w:r>
          </w:p>
        </w:tc>
        <w:tc>
          <w:tcPr>
            <w:tcW w:w="6378" w:type="dxa"/>
          </w:tcPr>
          <w:p w:rsidR="009F2098" w:rsidRDefault="009F2098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해당기간을</w:t>
            </w:r>
            <w:r>
              <w:t xml:space="preserve"> </w:t>
            </w:r>
            <w:r>
              <w:rPr>
                <w:rFonts w:cs="돋움" w:hint="eastAsia"/>
              </w:rPr>
              <w:t>조회할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9F2098">
        <w:trPr>
          <w:trHeight w:val="90"/>
        </w:trPr>
        <w:tc>
          <w:tcPr>
            <w:tcW w:w="2127" w:type="dxa"/>
            <w:shd w:val="solid" w:color="C0C0C0" w:fill="FFFFFF"/>
          </w:tcPr>
          <w:p w:rsidR="009F2098" w:rsidRDefault="009F2098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9F2098" w:rsidRDefault="009F2098" w:rsidP="00B324DD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매출원가를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</w:tbl>
    <w:p w:rsidR="009F2098" w:rsidRPr="00DC350C" w:rsidRDefault="009F2098" w:rsidP="00CC0611">
      <w:pPr>
        <w:pStyle w:val="TSTitleBody"/>
        <w:ind w:leftChars="0" w:left="0"/>
      </w:pPr>
      <w:bookmarkStart w:id="7" w:name="_PictureBullets"/>
      <w:r w:rsidRPr="003521E7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9F2098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098" w:rsidRDefault="009F2098">
      <w:r>
        <w:separator/>
      </w:r>
    </w:p>
    <w:p w:rsidR="009F2098" w:rsidRDefault="009F2098"/>
    <w:p w:rsidR="009F2098" w:rsidRDefault="009F2098"/>
    <w:p w:rsidR="009F2098" w:rsidRDefault="009F2098"/>
    <w:p w:rsidR="009F2098" w:rsidRDefault="009F2098"/>
  </w:endnote>
  <w:endnote w:type="continuationSeparator" w:id="0">
    <w:p w:rsidR="009F2098" w:rsidRDefault="009F2098">
      <w:r>
        <w:continuationSeparator/>
      </w:r>
    </w:p>
    <w:p w:rsidR="009F2098" w:rsidRDefault="009F2098"/>
    <w:p w:rsidR="009F2098" w:rsidRDefault="009F2098"/>
    <w:p w:rsidR="009F2098" w:rsidRDefault="009F2098"/>
    <w:p w:rsidR="009F2098" w:rsidRDefault="009F209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098" w:rsidRPr="00A62790" w:rsidRDefault="009F2098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9F2098" w:rsidRPr="00591611" w:rsidRDefault="009F2098" w:rsidP="00394C94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구매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098" w:rsidRDefault="009F2098">
      <w:r>
        <w:separator/>
      </w:r>
    </w:p>
    <w:p w:rsidR="009F2098" w:rsidRDefault="009F2098"/>
    <w:p w:rsidR="009F2098" w:rsidRDefault="009F2098"/>
    <w:p w:rsidR="009F2098" w:rsidRDefault="009F2098"/>
    <w:p w:rsidR="009F2098" w:rsidRDefault="009F2098"/>
  </w:footnote>
  <w:footnote w:type="continuationSeparator" w:id="0">
    <w:p w:rsidR="009F2098" w:rsidRDefault="009F2098">
      <w:r>
        <w:continuationSeparator/>
      </w:r>
    </w:p>
    <w:p w:rsidR="009F2098" w:rsidRDefault="009F2098"/>
    <w:p w:rsidR="009F2098" w:rsidRDefault="009F2098"/>
    <w:p w:rsidR="009F2098" w:rsidRDefault="009F2098"/>
    <w:p w:rsidR="009F2098" w:rsidRDefault="009F209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6391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1743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3E1"/>
    <w:rsid w:val="002728A2"/>
    <w:rsid w:val="002737F0"/>
    <w:rsid w:val="00274A73"/>
    <w:rsid w:val="0027593A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1E7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4C94"/>
    <w:rsid w:val="00395DFC"/>
    <w:rsid w:val="00396DDE"/>
    <w:rsid w:val="003971A8"/>
    <w:rsid w:val="0039796C"/>
    <w:rsid w:val="003A015A"/>
    <w:rsid w:val="003A10B3"/>
    <w:rsid w:val="003A115C"/>
    <w:rsid w:val="003A2888"/>
    <w:rsid w:val="003A3690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4D6B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3FBB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2DC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4A3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07BF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2098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3F6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1A2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24DD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5673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57DE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4E3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279A3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8C7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8F2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4C29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E12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3CAC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1400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1800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2200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D7"/>
    <w:rPr>
      <w:rFonts w:ascii="Arial" w:eastAsia="돋움" w:hAnsi="Arial" w:cs="Arial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D7"/>
    <w:rPr>
      <w:rFonts w:ascii="Arial" w:eastAsia="돋움" w:hAnsi="Arial" w:cs="Arial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D7"/>
    <w:rPr>
      <w:rFonts w:ascii="Arial" w:eastAsia="돋움" w:hAnsi="Arial" w:cs="Arial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D7"/>
    <w:rPr>
      <w:rFonts w:ascii="Arial" w:eastAsia="돋움" w:hAnsi="Arial" w:cs="Arial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18D7"/>
    <w:rPr>
      <w:rFonts w:asciiTheme="majorHAnsi" w:eastAsia="돋움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18D7"/>
    <w:rPr>
      <w:rFonts w:ascii="Arial" w:eastAsia="돋움" w:hAnsi="Arial" w:cs="Arial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hangingChars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  <w:tblStylePr w:type="firstRow">
      <w:rPr>
        <w:rFonts w:eastAsia="돋움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3F3F3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  <w:rPr>
      <w:rFonts w:cs="Times New Roman"/>
    </w:rPr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8D7"/>
    <w:rPr>
      <w:rFonts w:ascii="Arial" w:eastAsia="돋움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8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D7"/>
    <w:rPr>
      <w:rFonts w:asciiTheme="majorHAnsi" w:eastAsiaTheme="majorEastAsia" w:hAnsiTheme="majorHAnsi" w:cstheme="majorBidi"/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8D7"/>
    <w:rPr>
      <w:rFonts w:eastAsia="돋움"/>
      <w:sz w:val="0"/>
      <w:szCs w:val="0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8D7"/>
    <w:rPr>
      <w:rFonts w:ascii="Arial" w:eastAsia="돋움" w:hAnsi="Arial" w:cs="Arial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8D7"/>
    <w:rPr>
      <w:rFonts w:ascii="Arial" w:eastAsia="돋움" w:hAnsi="Arial" w:cs="Arial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6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F018D7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9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3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</TotalTime>
  <Pages>2</Pages>
  <Words>65</Words>
  <Characters>374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9</cp:revision>
  <cp:lastPrinted>2009-09-22T11:56:00Z</cp:lastPrinted>
  <dcterms:created xsi:type="dcterms:W3CDTF">2010-01-19T12:30:00Z</dcterms:created>
  <dcterms:modified xsi:type="dcterms:W3CDTF">2010-03-30T07:29:00Z</dcterms:modified>
</cp:coreProperties>
</file>