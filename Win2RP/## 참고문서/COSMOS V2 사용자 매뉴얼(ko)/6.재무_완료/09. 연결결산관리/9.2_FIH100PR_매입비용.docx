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AB" w:rsidRPr="000A3D04" w:rsidRDefault="002033AB" w:rsidP="00F31AEB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9.2 </w:t>
      </w:r>
      <w:r>
        <w:rPr>
          <w:rFonts w:cs="HY견고딕" w:hint="eastAsia"/>
        </w:rPr>
        <w:t>매입비용</w:t>
      </w:r>
    </w:p>
    <w:p w:rsidR="002033AB" w:rsidRDefault="002033AB" w:rsidP="00F31AEB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2033AB" w:rsidRDefault="002033AB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매입비용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33AB" w:rsidRDefault="002033AB" w:rsidP="003D2EA2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매입비용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</w:p>
        </w:tc>
      </w:tr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33AB" w:rsidRDefault="002033AB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승인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마감</w:t>
            </w:r>
          </w:p>
        </w:tc>
      </w:tr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2033A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33AB" w:rsidRDefault="002033AB" w:rsidP="003D2EA2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연결결산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후</w:t>
            </w:r>
            <w:r>
              <w:t xml:space="preserve"> </w:t>
            </w:r>
            <w:r>
              <w:rPr>
                <w:rFonts w:cs="돋움" w:hint="eastAsia"/>
              </w:rPr>
              <w:t>매입비용</w:t>
            </w:r>
            <w:r>
              <w:t xml:space="preserve"> </w:t>
            </w:r>
            <w:r>
              <w:rPr>
                <w:rFonts w:cs="돋움" w:hint="eastAsia"/>
              </w:rPr>
              <w:t>확인</w:t>
            </w:r>
          </w:p>
        </w:tc>
      </w:tr>
      <w:tr w:rsidR="002033AB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2033AB" w:rsidRDefault="002033AB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033AB" w:rsidRDefault="002033AB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637EA9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65.25pt;height:206.25pt;visibility:visible">
                  <v:imagedata r:id="rId7" o:title=""/>
                </v:shape>
              </w:pict>
            </w:r>
          </w:p>
          <w:p w:rsidR="002033AB" w:rsidRDefault="002033AB" w:rsidP="00A32560">
            <w:pPr>
              <w:wordWrap/>
              <w:spacing w:line="240" w:lineRule="atLeast"/>
              <w:jc w:val="center"/>
            </w:pPr>
          </w:p>
        </w:tc>
      </w:tr>
      <w:tr w:rsidR="002033AB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2033AB" w:rsidRDefault="002033AB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2033AB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2033AB" w:rsidRDefault="002033AB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2033AB" w:rsidRDefault="002033AB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2033AB">
        <w:tc>
          <w:tcPr>
            <w:tcW w:w="2342" w:type="dxa"/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법인계정과목코드</w:t>
            </w:r>
          </w:p>
        </w:tc>
        <w:tc>
          <w:tcPr>
            <w:tcW w:w="6163" w:type="dxa"/>
          </w:tcPr>
          <w:p w:rsidR="002033AB" w:rsidRDefault="002033AB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3A369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상대법인코드</w:t>
            </w:r>
          </w:p>
        </w:tc>
        <w:tc>
          <w:tcPr>
            <w:tcW w:w="6163" w:type="dxa"/>
          </w:tcPr>
          <w:p w:rsidR="002033AB" w:rsidRDefault="002033AB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</w:t>
            </w:r>
            <w:r>
              <w:rPr>
                <w:b/>
                <w:bCs/>
              </w:rPr>
              <w:t>Product</w:t>
            </w:r>
            <w:r>
              <w:rPr>
                <w:rFonts w:cs="돋움" w:hint="eastAsia"/>
                <w:b/>
                <w:bCs/>
              </w:rPr>
              <w:t>코드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t>SCR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대사</w:t>
            </w:r>
            <w:r>
              <w:rPr>
                <w:b/>
                <w:bCs/>
              </w:rPr>
              <w:t>Key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거래처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거래일자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거래일자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거래통화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거래통화금액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금액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장부통화금액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환산금액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증빙번호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전표번호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전표일자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전표일자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세금계산일자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기표일자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원거래일자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기표일자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세금계산번호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기표일자</w:t>
            </w: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PO</w:t>
            </w:r>
            <w:r>
              <w:rPr>
                <w:rFonts w:cs="돋움" w:hint="eastAsia"/>
                <w:b/>
                <w:bCs/>
              </w:rPr>
              <w:t>번호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  <w:r>
              <w:rPr>
                <w:rFonts w:cs="돋움" w:hint="eastAsia"/>
                <w:b/>
                <w:bCs/>
              </w:rPr>
              <w:t>번호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SO Line</w:t>
            </w:r>
            <w:r>
              <w:rPr>
                <w:rFonts w:cs="돋움" w:hint="eastAsia"/>
                <w:b/>
                <w:bCs/>
              </w:rPr>
              <w:t>번호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</w:p>
        </w:tc>
      </w:tr>
      <w:tr w:rsidR="002033AB">
        <w:tc>
          <w:tcPr>
            <w:tcW w:w="2342" w:type="dxa"/>
            <w:shd w:val="solid" w:color="C0C0C0" w:fill="FFFFFF"/>
          </w:tcPr>
          <w:p w:rsidR="002033AB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적요</w:t>
            </w:r>
          </w:p>
        </w:tc>
        <w:tc>
          <w:tcPr>
            <w:tcW w:w="6163" w:type="dxa"/>
          </w:tcPr>
          <w:p w:rsidR="002033AB" w:rsidRDefault="002033AB" w:rsidP="001F5C49">
            <w:pPr>
              <w:wordWrap/>
              <w:spacing w:line="240" w:lineRule="atLeast"/>
            </w:pPr>
          </w:p>
        </w:tc>
      </w:tr>
    </w:tbl>
    <w:p w:rsidR="002033AB" w:rsidRPr="00743500" w:rsidRDefault="002033AB" w:rsidP="00F31AEB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2033AB" w:rsidRDefault="002033AB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매입비용기능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2033AB">
        <w:tc>
          <w:tcPr>
            <w:tcW w:w="1134" w:type="dxa"/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2033AB">
        <w:tc>
          <w:tcPr>
            <w:tcW w:w="1134" w:type="dxa"/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2033AB" w:rsidRPr="007B291D" w:rsidRDefault="002033AB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2033AB">
        <w:tc>
          <w:tcPr>
            <w:tcW w:w="1134" w:type="dxa"/>
            <w:shd w:val="solid" w:color="C0C0C0" w:fill="FFFFFF"/>
          </w:tcPr>
          <w:p w:rsidR="002033AB" w:rsidRPr="000547E1" w:rsidRDefault="002033AB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인쇄</w:t>
            </w:r>
          </w:p>
        </w:tc>
        <w:tc>
          <w:tcPr>
            <w:tcW w:w="7371" w:type="dxa"/>
          </w:tcPr>
          <w:p w:rsidR="002033AB" w:rsidRPr="007B291D" w:rsidRDefault="002033AB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인쇄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2033AB" w:rsidRPr="00B90AD8" w:rsidRDefault="002033AB" w:rsidP="00A9496C">
      <w:pPr>
        <w:pStyle w:val="TSTitleBody"/>
        <w:ind w:leftChars="0" w:left="0"/>
      </w:pPr>
    </w:p>
    <w:p w:rsidR="002033AB" w:rsidRPr="00743500" w:rsidRDefault="002033AB" w:rsidP="00F31AEB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2033AB" w:rsidRPr="00D10F4B" w:rsidRDefault="002033AB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2033AB">
        <w:tc>
          <w:tcPr>
            <w:tcW w:w="2127" w:type="dxa"/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2033AB" w:rsidRPr="000B4AA1" w:rsidRDefault="002033AB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2033AB">
        <w:trPr>
          <w:trHeight w:val="90"/>
        </w:trPr>
        <w:tc>
          <w:tcPr>
            <w:tcW w:w="2127" w:type="dxa"/>
            <w:shd w:val="solid" w:color="C0C0C0" w:fill="FFFFFF"/>
          </w:tcPr>
          <w:p w:rsidR="002033AB" w:rsidRDefault="002033AB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조회기간</w:t>
            </w:r>
          </w:p>
        </w:tc>
        <w:tc>
          <w:tcPr>
            <w:tcW w:w="6378" w:type="dxa"/>
          </w:tcPr>
          <w:p w:rsidR="002033AB" w:rsidRDefault="002033AB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해당기간을</w:t>
            </w:r>
            <w:r>
              <w:t xml:space="preserve"> </w:t>
            </w:r>
            <w:r>
              <w:rPr>
                <w:rFonts w:cs="돋움" w:hint="eastAsia"/>
              </w:rPr>
              <w:t>조회할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2033AB">
        <w:trPr>
          <w:trHeight w:val="90"/>
        </w:trPr>
        <w:tc>
          <w:tcPr>
            <w:tcW w:w="2127" w:type="dxa"/>
            <w:shd w:val="solid" w:color="C0C0C0" w:fill="FFFFFF"/>
          </w:tcPr>
          <w:p w:rsidR="002033AB" w:rsidRDefault="002033AB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2033AB" w:rsidRDefault="002033AB" w:rsidP="003A3690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매입비용를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</w:tbl>
    <w:p w:rsidR="002033AB" w:rsidRPr="00DC350C" w:rsidRDefault="002033AB" w:rsidP="00CC0611">
      <w:pPr>
        <w:pStyle w:val="TSTitleBody"/>
        <w:ind w:leftChars="0" w:left="0"/>
      </w:pPr>
      <w:bookmarkStart w:id="7" w:name="_PictureBullets"/>
      <w:r w:rsidRPr="0076082C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2033AB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3AB" w:rsidRDefault="002033AB">
      <w:r>
        <w:separator/>
      </w:r>
    </w:p>
    <w:p w:rsidR="002033AB" w:rsidRDefault="002033AB"/>
    <w:p w:rsidR="002033AB" w:rsidRDefault="002033AB"/>
    <w:p w:rsidR="002033AB" w:rsidRDefault="002033AB"/>
    <w:p w:rsidR="002033AB" w:rsidRDefault="002033AB"/>
  </w:endnote>
  <w:endnote w:type="continuationSeparator" w:id="0">
    <w:p w:rsidR="002033AB" w:rsidRDefault="002033AB">
      <w:r>
        <w:continuationSeparator/>
      </w:r>
    </w:p>
    <w:p w:rsidR="002033AB" w:rsidRDefault="002033AB"/>
    <w:p w:rsidR="002033AB" w:rsidRDefault="002033AB"/>
    <w:p w:rsidR="002033AB" w:rsidRDefault="002033AB"/>
    <w:p w:rsidR="002033AB" w:rsidRDefault="002033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3AB" w:rsidRPr="00A62790" w:rsidRDefault="002033AB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2033AB" w:rsidRPr="00591611" w:rsidRDefault="002033AB" w:rsidP="0067013B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구매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3AB" w:rsidRDefault="002033AB">
      <w:r>
        <w:separator/>
      </w:r>
    </w:p>
    <w:p w:rsidR="002033AB" w:rsidRDefault="002033AB"/>
    <w:p w:rsidR="002033AB" w:rsidRDefault="002033AB"/>
    <w:p w:rsidR="002033AB" w:rsidRDefault="002033AB"/>
    <w:p w:rsidR="002033AB" w:rsidRDefault="002033AB"/>
  </w:footnote>
  <w:footnote w:type="continuationSeparator" w:id="0">
    <w:p w:rsidR="002033AB" w:rsidRDefault="002033AB">
      <w:r>
        <w:continuationSeparator/>
      </w:r>
    </w:p>
    <w:p w:rsidR="002033AB" w:rsidRDefault="002033AB"/>
    <w:p w:rsidR="002033AB" w:rsidRDefault="002033AB"/>
    <w:p w:rsidR="002033AB" w:rsidRDefault="002033AB"/>
    <w:p w:rsidR="002033AB" w:rsidRDefault="002033A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6391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3AB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96C"/>
    <w:rsid w:val="003A015A"/>
    <w:rsid w:val="003A10B3"/>
    <w:rsid w:val="003A115C"/>
    <w:rsid w:val="003A2888"/>
    <w:rsid w:val="003A3690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4D6B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37EA9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13B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A7092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2C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07BF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35A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57DE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E12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1AEB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1400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1800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2200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2C"/>
    <w:rPr>
      <w:rFonts w:ascii="Arial" w:eastAsia="돋움" w:hAnsi="Arial" w:cs="Arial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2C"/>
    <w:rPr>
      <w:rFonts w:ascii="Arial" w:eastAsia="돋움" w:hAnsi="Arial" w:cs="Arial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2C"/>
    <w:rPr>
      <w:rFonts w:ascii="Arial" w:eastAsia="돋움" w:hAnsi="Arial" w:cs="Arial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2C"/>
    <w:rPr>
      <w:rFonts w:ascii="Arial" w:eastAsia="돋움" w:hAnsi="Arial" w:cs="Arial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6E2C"/>
    <w:rPr>
      <w:rFonts w:asciiTheme="majorHAnsi" w:eastAsia="돋움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6E2C"/>
    <w:rPr>
      <w:rFonts w:ascii="Arial" w:eastAsia="돋움" w:hAnsi="Arial" w:cs="Arial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hangingChars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  <w:tblStylePr w:type="firstRow">
      <w:rPr>
        <w:rFonts w:eastAsia="돋움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3F3F3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  <w:rPr>
      <w:rFonts w:cs="Times New Roman"/>
    </w:rPr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E2C"/>
    <w:rPr>
      <w:rFonts w:ascii="Arial" w:eastAsia="돋움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E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2C"/>
    <w:rPr>
      <w:rFonts w:asciiTheme="majorHAnsi" w:eastAsiaTheme="majorEastAsia" w:hAnsiTheme="majorHAnsi" w:cstheme="majorBidi"/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6E2C"/>
    <w:rPr>
      <w:rFonts w:eastAsia="돋움"/>
      <w:sz w:val="0"/>
      <w:szCs w:val="0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E2C"/>
    <w:rPr>
      <w:rFonts w:ascii="Arial" w:eastAsia="돋움" w:hAnsi="Arial" w:cs="Arial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E2C"/>
    <w:rPr>
      <w:rFonts w:ascii="Arial" w:eastAsia="돋움" w:hAnsi="Arial" w:cs="Arial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6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3B6E2C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39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04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86</Words>
  <Characters>492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6</cp:revision>
  <cp:lastPrinted>2009-09-22T11:56:00Z</cp:lastPrinted>
  <dcterms:created xsi:type="dcterms:W3CDTF">2010-01-19T12:30:00Z</dcterms:created>
  <dcterms:modified xsi:type="dcterms:W3CDTF">2010-03-30T07:27:00Z</dcterms:modified>
</cp:coreProperties>
</file>